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07BEA" w14:textId="2AC10070" w:rsidR="00FE3065" w:rsidRDefault="00FE3065" w:rsidP="00FE3065">
      <w:r w:rsidRPr="00FE3065">
        <w:t xml:space="preserve">We are studying </w:t>
      </w:r>
      <w:r w:rsidR="00A63B8C">
        <w:t xml:space="preserve">decision making </w:t>
      </w:r>
      <w:r w:rsidRPr="00FE3065">
        <w:t>strategies</w:t>
      </w:r>
      <w:r w:rsidR="00A63B8C">
        <w:t>. T</w:t>
      </w:r>
      <w:r w:rsidR="00914AAF">
        <w:t xml:space="preserve">he purpose of this experiment </w:t>
      </w:r>
      <w:r w:rsidR="00A63B8C">
        <w:t xml:space="preserve">is </w:t>
      </w:r>
      <w:r w:rsidR="008857B1">
        <w:t>to test how we decide who is trustworthy and who is not. For example, you might meet some potential dates, or interview some babysitters</w:t>
      </w:r>
      <w:r w:rsidR="004779C4">
        <w:t xml:space="preserve"> or</w:t>
      </w:r>
      <w:r w:rsidR="008857B1">
        <w:t xml:space="preserve"> job applicants. In these cases, you might pick the most trustworthy-looking </w:t>
      </w:r>
      <w:r w:rsidR="004779C4">
        <w:t>person</w:t>
      </w:r>
      <w:r w:rsidR="008857B1">
        <w:t xml:space="preserve"> when you meet him or her.</w:t>
      </w:r>
    </w:p>
    <w:p w14:paraId="7CCE993E" w14:textId="45B84731" w:rsidR="00B82F34" w:rsidRDefault="00F8272D" w:rsidP="00FE3065">
      <w:r>
        <w:t xml:space="preserve">There are two parts </w:t>
      </w:r>
      <w:r w:rsidR="00021AD9">
        <w:t xml:space="preserve">to </w:t>
      </w:r>
      <w:r w:rsidR="00E46AAD">
        <w:t>the</w:t>
      </w:r>
      <w:r>
        <w:t xml:space="preserve"> experiment. In the first part, </w:t>
      </w:r>
      <w:r w:rsidR="00420568">
        <w:t xml:space="preserve">you will see a number of faces </w:t>
      </w:r>
      <w:r>
        <w:t xml:space="preserve">to rate for </w:t>
      </w:r>
      <w:r w:rsidR="008857B1">
        <w:t>trustworthiness</w:t>
      </w:r>
      <w:r>
        <w:t>.</w:t>
      </w:r>
      <w:r w:rsidR="008857B1">
        <w:t xml:space="preserve"> You will choose whether you want to rate male or female faces. </w:t>
      </w:r>
      <w:r w:rsidR="00B82F34">
        <w:t xml:space="preserve"> </w:t>
      </w:r>
      <w:r w:rsidR="008857B1">
        <w:t xml:space="preserve">Make your rating </w:t>
      </w:r>
      <w:r w:rsidR="00B82F34">
        <w:t xml:space="preserve">on a scale </w:t>
      </w:r>
      <w:r w:rsidR="00021AD9">
        <w:t>from</w:t>
      </w:r>
      <w:r w:rsidR="008857B1">
        <w:t xml:space="preserve"> 1 (very untrustworthy</w:t>
      </w:r>
      <w:r w:rsidR="00E46AAD">
        <w:t>) to 9 (</w:t>
      </w:r>
      <w:r w:rsidR="008857B1">
        <w:t>very trustworthy). P</w:t>
      </w:r>
      <w:r w:rsidR="00AB2755" w:rsidRPr="00614C41">
        <w:t>lease use the keys along the top of the keyboard and not the number pad.</w:t>
      </w:r>
    </w:p>
    <w:p w14:paraId="32FB6285" w14:textId="37B9CBF3" w:rsidR="002C799F" w:rsidRDefault="00B82F34" w:rsidP="00FE3065">
      <w:r>
        <w:t>After that comes the s</w:t>
      </w:r>
      <w:r w:rsidR="001E1E55">
        <w:t xml:space="preserve">econd part. From the </w:t>
      </w:r>
      <w:r>
        <w:t xml:space="preserve">faces that </w:t>
      </w:r>
      <w:r w:rsidR="001E1E55">
        <w:t>you rated</w:t>
      </w:r>
      <w:r>
        <w:t xml:space="preserve">, </w:t>
      </w:r>
      <w:r w:rsidR="001E1E55">
        <w:t xml:space="preserve">we will make sequences of </w:t>
      </w:r>
      <w:r w:rsidR="008857B1">
        <w:t>8</w:t>
      </w:r>
      <w:r>
        <w:t xml:space="preserve"> </w:t>
      </w:r>
      <w:r w:rsidR="001E1E55">
        <w:t>faces and present</w:t>
      </w:r>
      <w:r w:rsidR="00614C41">
        <w:t xml:space="preserve"> </w:t>
      </w:r>
      <w:r w:rsidR="008857B1">
        <w:t>each face in each sequence</w:t>
      </w:r>
      <w:r w:rsidR="00021AD9">
        <w:t xml:space="preserve"> </w:t>
      </w:r>
      <w:r w:rsidR="00614C41">
        <w:t xml:space="preserve">one after the other. </w:t>
      </w:r>
      <w:r w:rsidR="008857B1">
        <w:t xml:space="preserve">Try to pick the most trustworthy faces in each sequence when you see it on the screen. </w:t>
      </w:r>
      <w:r w:rsidR="002C799F">
        <w:t>There is no guarantee that any one face you saw in the first part will appear in a sequence in the second part.</w:t>
      </w:r>
    </w:p>
    <w:p w14:paraId="67C6DFE3" w14:textId="1226DC1C" w:rsidR="008857B1" w:rsidRDefault="008857B1" w:rsidP="00FE3065">
      <w:r>
        <w:t>F</w:t>
      </w:r>
      <w:r w:rsidR="00B82F34">
        <w:t>or each face</w:t>
      </w:r>
      <w:r w:rsidR="00614C41">
        <w:t xml:space="preserve">, </w:t>
      </w:r>
      <w:r w:rsidR="002C799F">
        <w:t xml:space="preserve">either reject it or </w:t>
      </w:r>
      <w:r w:rsidR="00B82F34">
        <w:t xml:space="preserve">choose it as </w:t>
      </w:r>
      <w:r>
        <w:t xml:space="preserve">the most trustworthy </w:t>
      </w:r>
      <w:r w:rsidR="002C799F">
        <w:t>you can</w:t>
      </w:r>
      <w:r w:rsidR="00B82F34">
        <w:t xml:space="preserve">. </w:t>
      </w:r>
      <w:r w:rsidR="00614C41">
        <w:t xml:space="preserve">In either case, </w:t>
      </w:r>
      <w:r w:rsidR="00BE4475">
        <w:t>the</w:t>
      </w:r>
      <w:r w:rsidR="00614C41">
        <w:t xml:space="preserve"> decision </w:t>
      </w:r>
      <w:r w:rsidR="00BE4475">
        <w:t xml:space="preserve">you make </w:t>
      </w:r>
      <w:r w:rsidR="00021AD9">
        <w:t xml:space="preserve">will </w:t>
      </w:r>
      <w:r w:rsidR="00614C41">
        <w:t xml:space="preserve">be final. </w:t>
      </w:r>
      <w:r>
        <w:t xml:space="preserve">You get one chance to pick each face. You will not be able to </w:t>
      </w:r>
      <w:r w:rsidR="00C17CCB">
        <w:t>go back to a</w:t>
      </w:r>
      <w:r>
        <w:t>ny</w:t>
      </w:r>
      <w:r w:rsidR="00C17CCB">
        <w:t xml:space="preserve"> previous </w:t>
      </w:r>
      <w:r>
        <w:t>faces</w:t>
      </w:r>
      <w:r w:rsidR="00C17CCB">
        <w:t xml:space="preserve"> or </w:t>
      </w:r>
      <w:r w:rsidR="00614C41">
        <w:t>see the rest of the faces</w:t>
      </w:r>
      <w:r w:rsidR="00C17CCB">
        <w:t xml:space="preserve"> in that sequence</w:t>
      </w:r>
      <w:r>
        <w:t xml:space="preserve"> for comparison</w:t>
      </w:r>
      <w:r w:rsidR="00C17CCB">
        <w:t xml:space="preserve">. </w:t>
      </w:r>
      <w:r>
        <w:t>If you have not chosen any face by the time you reach the last one, then you must choose the last one as the most trustworthy.</w:t>
      </w:r>
    </w:p>
    <w:p w14:paraId="1CD9EC8A" w14:textId="663BEE5A" w:rsidR="00575AF8" w:rsidRDefault="00661BFE" w:rsidP="00FE3065">
      <w:r>
        <w:t>There might be more than one sequence. Treat each sequence as though</w:t>
      </w:r>
      <w:r w:rsidR="008857B1">
        <w:t xml:space="preserve"> it was the last one in the experiment (and it might be)</w:t>
      </w:r>
      <w:r>
        <w:t>.</w:t>
      </w:r>
    </w:p>
    <w:p w14:paraId="6F543E46" w14:textId="3DC1A9DC" w:rsidR="00614C41" w:rsidRDefault="00E2547C" w:rsidP="00E2547C">
      <w:r>
        <w:t>T</w:t>
      </w:r>
      <w:r w:rsidR="00614C41" w:rsidRPr="00614C41">
        <w:t xml:space="preserve">he experiment will keep track of your </w:t>
      </w:r>
      <w:r w:rsidR="00614C41">
        <w:t>options</w:t>
      </w:r>
      <w:r w:rsidR="00614C41" w:rsidRPr="00614C41">
        <w:t xml:space="preserve">. The top of the screen will show which option </w:t>
      </w:r>
      <w:r w:rsidR="00575AF8">
        <w:t>you are looking at</w:t>
      </w:r>
      <w:r w:rsidR="00614C41" w:rsidRPr="00614C41">
        <w:t xml:space="preserve"> (optio</w:t>
      </w:r>
      <w:bookmarkStart w:id="0" w:name="_GoBack"/>
      <w:bookmarkEnd w:id="0"/>
      <w:r w:rsidR="00614C41" w:rsidRPr="00614C41">
        <w:t xml:space="preserve">n 1, option 2, … option </w:t>
      </w:r>
      <w:r w:rsidR="008857B1">
        <w:t>8</w:t>
      </w:r>
      <w:r w:rsidR="00614C41" w:rsidRPr="00614C41">
        <w:t xml:space="preserve">). The bottom of the screen will display pictures of the </w:t>
      </w:r>
      <w:r w:rsidR="008857B1">
        <w:t xml:space="preserve">rejected </w:t>
      </w:r>
      <w:r w:rsidR="00614C41" w:rsidRPr="00614C41">
        <w:t>faces</w:t>
      </w:r>
      <w:r w:rsidR="00BE4475">
        <w:t>.</w:t>
      </w:r>
    </w:p>
    <w:p w14:paraId="0DE602F6" w14:textId="6D9A3AD2" w:rsidR="00614C41" w:rsidRDefault="00614C41" w:rsidP="00614C41">
      <w:r w:rsidRPr="00614C41">
        <w:t xml:space="preserve">For each face, press the </w:t>
      </w:r>
      <w:r w:rsidR="00575AF8">
        <w:t>“</w:t>
      </w:r>
      <w:r w:rsidRPr="00614C41">
        <w:t>1</w:t>
      </w:r>
      <w:r w:rsidR="00575AF8">
        <w:t>”</w:t>
      </w:r>
      <w:r w:rsidRPr="00614C41">
        <w:t xml:space="preserve"> key</w:t>
      </w:r>
      <w:r w:rsidR="000D7433">
        <w:t xml:space="preserve"> to refuse a face</w:t>
      </w:r>
      <w:r w:rsidR="00575AF8">
        <w:t>. P</w:t>
      </w:r>
      <w:r w:rsidRPr="00614C41">
        <w:t xml:space="preserve">ress the </w:t>
      </w:r>
      <w:r w:rsidR="00575AF8">
        <w:t>“</w:t>
      </w:r>
      <w:r w:rsidRPr="00614C41">
        <w:t>2</w:t>
      </w:r>
      <w:r w:rsidR="00575AF8">
        <w:t>”</w:t>
      </w:r>
      <w:r w:rsidRPr="00614C41">
        <w:t xml:space="preserve"> key if you </w:t>
      </w:r>
      <w:r w:rsidR="000D7433">
        <w:t xml:space="preserve">think the current face is the </w:t>
      </w:r>
      <w:r w:rsidR="008857B1">
        <w:t>most trustworthy one you can choose</w:t>
      </w:r>
      <w:r w:rsidRPr="00614C41">
        <w:t xml:space="preserve">. Please use the keys along the top of the keyboard and not the number pad. Take as much time as you need to decide for each face. After you have chosen a face, any key </w:t>
      </w:r>
      <w:r w:rsidR="00AB2755">
        <w:t>will</w:t>
      </w:r>
      <w:r w:rsidRPr="00614C41">
        <w:t xml:space="preserve"> advance through the grey squares to the end of the sequence.</w:t>
      </w:r>
    </w:p>
    <w:p w14:paraId="4C0C50D6" w14:textId="7EE92601" w:rsidR="00614C41" w:rsidRPr="00FE3065" w:rsidRDefault="00575AF8" w:rsidP="00FE3065">
      <w:r>
        <w:t xml:space="preserve">That’s it, good luck to your </w:t>
      </w:r>
      <w:r w:rsidR="00021AD9">
        <w:t>c</w:t>
      </w:r>
      <w:r>
        <w:t>lient</w:t>
      </w:r>
      <w:r w:rsidR="00021AD9">
        <w:rPr>
          <w:rFonts w:ascii="Segoe UI Emoji" w:eastAsia="Segoe UI Emoji" w:hAnsi="Segoe UI Emoji" w:cs="Segoe UI Emoji"/>
        </w:rPr>
        <w:t>!</w:t>
      </w:r>
    </w:p>
    <w:sectPr w:rsidR="00614C41" w:rsidRPr="00FE3065" w:rsidSect="00614C41">
      <w:footnotePr>
        <w:pos w:val="beneathText"/>
      </w:footnotePr>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17EDF" w14:textId="77777777" w:rsidR="002E71EA" w:rsidRDefault="002E71EA">
      <w:pPr>
        <w:spacing w:line="240" w:lineRule="auto"/>
      </w:pPr>
      <w:r>
        <w:separator/>
      </w:r>
    </w:p>
    <w:p w14:paraId="044D08C2" w14:textId="77777777" w:rsidR="002E71EA" w:rsidRDefault="002E71EA"/>
  </w:endnote>
  <w:endnote w:type="continuationSeparator" w:id="0">
    <w:p w14:paraId="62476F19" w14:textId="77777777" w:rsidR="002E71EA" w:rsidRDefault="002E71EA">
      <w:pPr>
        <w:spacing w:line="240" w:lineRule="auto"/>
      </w:pPr>
      <w:r>
        <w:continuationSeparator/>
      </w:r>
    </w:p>
    <w:p w14:paraId="697DFC2E" w14:textId="77777777" w:rsidR="002E71EA" w:rsidRDefault="002E7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Emoji">
    <w:altName w:val="Segoe UI Symbol"/>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8FECD" w14:textId="77777777" w:rsidR="002E71EA" w:rsidRDefault="002E71EA">
      <w:pPr>
        <w:spacing w:line="240" w:lineRule="auto"/>
      </w:pPr>
      <w:r>
        <w:separator/>
      </w:r>
    </w:p>
    <w:p w14:paraId="17E3F17E" w14:textId="77777777" w:rsidR="002E71EA" w:rsidRDefault="002E71EA"/>
  </w:footnote>
  <w:footnote w:type="continuationSeparator" w:id="0">
    <w:p w14:paraId="7E8A4ED1" w14:textId="77777777" w:rsidR="002E71EA" w:rsidRDefault="002E71EA">
      <w:pPr>
        <w:spacing w:line="240" w:lineRule="auto"/>
      </w:pPr>
      <w:r>
        <w:continuationSeparator/>
      </w:r>
    </w:p>
    <w:p w14:paraId="1AFEA32F" w14:textId="77777777" w:rsidR="002E71EA" w:rsidRDefault="002E71E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65"/>
    <w:rsid w:val="00021AD9"/>
    <w:rsid w:val="000D3F41"/>
    <w:rsid w:val="000D7433"/>
    <w:rsid w:val="001E1E55"/>
    <w:rsid w:val="00250928"/>
    <w:rsid w:val="00255DC6"/>
    <w:rsid w:val="002C799F"/>
    <w:rsid w:val="002E71EA"/>
    <w:rsid w:val="00306CE0"/>
    <w:rsid w:val="003375E1"/>
    <w:rsid w:val="00355DCA"/>
    <w:rsid w:val="003C6B07"/>
    <w:rsid w:val="00420568"/>
    <w:rsid w:val="00421D73"/>
    <w:rsid w:val="004779C4"/>
    <w:rsid w:val="00551A02"/>
    <w:rsid w:val="005534FA"/>
    <w:rsid w:val="00575AF8"/>
    <w:rsid w:val="005D3A03"/>
    <w:rsid w:val="005E4AAC"/>
    <w:rsid w:val="00614C41"/>
    <w:rsid w:val="00636837"/>
    <w:rsid w:val="00661BFE"/>
    <w:rsid w:val="00685195"/>
    <w:rsid w:val="00704FE6"/>
    <w:rsid w:val="00741D22"/>
    <w:rsid w:val="008002C0"/>
    <w:rsid w:val="008857B1"/>
    <w:rsid w:val="008C5323"/>
    <w:rsid w:val="00914AAF"/>
    <w:rsid w:val="009A6A3B"/>
    <w:rsid w:val="009D4827"/>
    <w:rsid w:val="00A63B8C"/>
    <w:rsid w:val="00AB2755"/>
    <w:rsid w:val="00B452ED"/>
    <w:rsid w:val="00B823AA"/>
    <w:rsid w:val="00B82F34"/>
    <w:rsid w:val="00BA45DB"/>
    <w:rsid w:val="00BE4475"/>
    <w:rsid w:val="00BF4184"/>
    <w:rsid w:val="00C0601E"/>
    <w:rsid w:val="00C13E7F"/>
    <w:rsid w:val="00C17CCB"/>
    <w:rsid w:val="00C31D30"/>
    <w:rsid w:val="00CD6E39"/>
    <w:rsid w:val="00CF6E91"/>
    <w:rsid w:val="00D85B68"/>
    <w:rsid w:val="00E2547C"/>
    <w:rsid w:val="00E46AAD"/>
    <w:rsid w:val="00E6004D"/>
    <w:rsid w:val="00E81978"/>
    <w:rsid w:val="00F379B7"/>
    <w:rsid w:val="00F47699"/>
    <w:rsid w:val="00F525FA"/>
    <w:rsid w:val="00F8272D"/>
    <w:rsid w:val="00F94B41"/>
    <w:rsid w:val="00FE3065"/>
    <w:rsid w:val="00FF2002"/>
    <w:rsid w:val="00FF2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A217AF"/>
  <w15:docId w15:val="{C56DDD49-26C6-48B8-A65C-AAFE3EB3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3253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15811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76069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50091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7C9B111-C12E-4E55-A7D6-9A67070E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Furl, Nicholas</cp:lastModifiedBy>
  <cp:revision>5</cp:revision>
  <dcterms:created xsi:type="dcterms:W3CDTF">2018-06-01T13:19:00Z</dcterms:created>
  <dcterms:modified xsi:type="dcterms:W3CDTF">2018-06-01T13:29:00Z</dcterms:modified>
</cp:coreProperties>
</file>
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07BEA" w14:textId="51A512B9" w:rsidR="00FE3065" w:rsidRDefault="00FE3065" w:rsidP="00FE3065">
      <w:r w:rsidRPr="00FE3065">
        <w:t xml:space="preserve">We are studying </w:t>
      </w:r>
      <w:r w:rsidR="00A63B8C">
        <w:t xml:space="preserve">decision making </w:t>
      </w:r>
      <w:r w:rsidRPr="00FE3065">
        <w:t>strategies</w:t>
      </w:r>
      <w:r w:rsidR="00A63B8C">
        <w:t>. T</w:t>
      </w:r>
      <w:r w:rsidR="00914AAF">
        <w:t xml:space="preserve">he purpose of this experiment </w:t>
      </w:r>
      <w:r w:rsidR="00A63B8C">
        <w:t xml:space="preserve">is for </w:t>
      </w:r>
      <w:r w:rsidR="00914AAF">
        <w:t xml:space="preserve">you to imagine that you are a successful matchmaker. </w:t>
      </w:r>
      <w:r w:rsidR="00F8272D">
        <w:t xml:space="preserve">Your job is to find dates for your </w:t>
      </w:r>
      <w:r w:rsidR="00636837">
        <w:t>c</w:t>
      </w:r>
      <w:r w:rsidR="00F8272D">
        <w:t>lients</w:t>
      </w:r>
      <w:r w:rsidR="00636837">
        <w:t>,</w:t>
      </w:r>
      <w:r w:rsidR="00F8272D">
        <w:t xml:space="preserve"> who are willing to pay you well for this service. </w:t>
      </w:r>
      <w:r w:rsidR="00021AD9">
        <w:t>S</w:t>
      </w:r>
      <w:r w:rsidR="00F8272D">
        <w:t xml:space="preserve">ince this is in a lab environment, you </w:t>
      </w:r>
      <w:r w:rsidR="00021AD9">
        <w:t xml:space="preserve">will </w:t>
      </w:r>
      <w:r w:rsidR="00F8272D">
        <w:t xml:space="preserve">not have an actual </w:t>
      </w:r>
      <w:r w:rsidR="00741D22">
        <w:t>c</w:t>
      </w:r>
      <w:r w:rsidR="00F8272D">
        <w:t xml:space="preserve">lient, and </w:t>
      </w:r>
      <w:r w:rsidR="00021AD9">
        <w:t xml:space="preserve">will </w:t>
      </w:r>
      <w:r w:rsidR="00F8272D">
        <w:t xml:space="preserve">not get paid. However, </w:t>
      </w:r>
      <w:r w:rsidR="00021AD9">
        <w:t xml:space="preserve">please </w:t>
      </w:r>
      <w:r w:rsidR="00741D22">
        <w:t xml:space="preserve">imagine this is the case and </w:t>
      </w:r>
      <w:r w:rsidR="00F8272D">
        <w:t xml:space="preserve">try to do the task </w:t>
      </w:r>
      <w:r w:rsidR="00021AD9">
        <w:t>as</w:t>
      </w:r>
      <w:r w:rsidR="00F8272D">
        <w:t xml:space="preserve"> best you c</w:t>
      </w:r>
      <w:r w:rsidR="00741D22">
        <w:t>an</w:t>
      </w:r>
      <w:r w:rsidR="00F8272D">
        <w:t xml:space="preserve">. </w:t>
      </w:r>
    </w:p>
    <w:p w14:paraId="7CCE993E" w14:textId="1B6251E9" w:rsidR="00B82F34" w:rsidRDefault="00F8272D" w:rsidP="00FE3065">
      <w:r>
        <w:t xml:space="preserve">There are two parts </w:t>
      </w:r>
      <w:r w:rsidR="00021AD9">
        <w:t xml:space="preserve">to </w:t>
      </w:r>
      <w:r w:rsidR="00E46AAD">
        <w:t>the</w:t>
      </w:r>
      <w:r>
        <w:t xml:space="preserve"> experiment. In the first part, </w:t>
      </w:r>
      <w:r w:rsidR="00420568">
        <w:t xml:space="preserve">you will see a number of faces </w:t>
      </w:r>
      <w:r>
        <w:t xml:space="preserve">to rate for attractiveness. Now, </w:t>
      </w:r>
      <w:r w:rsidR="00420568">
        <w:t>the ratings you</w:t>
      </w:r>
      <w:r w:rsidR="00B82F34">
        <w:t xml:space="preserve"> give must </w:t>
      </w:r>
      <w:r w:rsidR="00021AD9">
        <w:rPr>
          <w:u w:val="single"/>
        </w:rPr>
        <w:t>not</w:t>
      </w:r>
      <w:r w:rsidR="00021AD9">
        <w:t xml:space="preserve"> reflect </w:t>
      </w:r>
      <w:r w:rsidR="00306CE0">
        <w:t xml:space="preserve">who </w:t>
      </w:r>
      <w:r w:rsidR="00306CE0" w:rsidRPr="00F94B41">
        <w:rPr>
          <w:u w:val="single"/>
        </w:rPr>
        <w:t>you</w:t>
      </w:r>
      <w:r w:rsidR="00306CE0">
        <w:t xml:space="preserve"> want to date. Imagine instead who your client might like to dat</w:t>
      </w:r>
      <w:r w:rsidR="00021AD9">
        <w:t>e</w:t>
      </w:r>
      <w:r w:rsidR="00B82F34">
        <w:t xml:space="preserve">. </w:t>
      </w:r>
      <w:r w:rsidR="00306CE0">
        <w:t xml:space="preserve">Imagine a friend, relative or </w:t>
      </w:r>
      <w:r w:rsidR="00B82F34">
        <w:t xml:space="preserve">random person (same sex as you) and put yourself in their shoes. Then do the rating as if you were </w:t>
      </w:r>
      <w:r w:rsidR="00E46AAD">
        <w:t>her or him</w:t>
      </w:r>
      <w:r w:rsidR="00BE4475">
        <w:t>,</w:t>
      </w:r>
      <w:r w:rsidR="00B82F34">
        <w:t xml:space="preserve"> on a scale </w:t>
      </w:r>
      <w:r w:rsidR="00021AD9">
        <w:t>from</w:t>
      </w:r>
      <w:r w:rsidR="00B82F34">
        <w:t xml:space="preserve"> 1 (not at all attractive</w:t>
      </w:r>
      <w:r w:rsidR="00E46AAD">
        <w:t>, not someone your client would want to date) to 9 (extremely attractive, someone your client would most want to date</w:t>
      </w:r>
      <w:r w:rsidR="00B82F34">
        <w:t>).</w:t>
      </w:r>
      <w:r w:rsidR="00AB2755" w:rsidRPr="00AB2755">
        <w:t xml:space="preserve"> </w:t>
      </w:r>
      <w:r w:rsidR="00AB2755" w:rsidRPr="00614C41">
        <w:t>Please use the keys along the top of the keyboard and not the number pad.</w:t>
      </w:r>
    </w:p>
    <w:p w14:paraId="1CD9EC8A" w14:textId="41FE1DDF" w:rsidR="00575AF8" w:rsidRDefault="00B82F34" w:rsidP="00FE3065">
      <w:r>
        <w:t>After that comes the s</w:t>
      </w:r>
      <w:r w:rsidR="001E1E55">
        <w:t xml:space="preserve">econd part. From the </w:t>
      </w:r>
      <w:r>
        <w:t xml:space="preserve">faces that </w:t>
      </w:r>
      <w:r w:rsidR="001E1E55">
        <w:t>you rated on your client’s behalf</w:t>
      </w:r>
      <w:r>
        <w:t xml:space="preserve">, </w:t>
      </w:r>
      <w:r w:rsidR="001E1E55">
        <w:t xml:space="preserve">we will make random sequences of </w:t>
      </w:r>
      <w:r>
        <w:t xml:space="preserve">12 </w:t>
      </w:r>
      <w:r w:rsidR="001E1E55">
        <w:t>faces and present</w:t>
      </w:r>
      <w:r w:rsidR="00614C41">
        <w:t xml:space="preserve"> </w:t>
      </w:r>
      <w:r w:rsidR="00021AD9">
        <w:t xml:space="preserve">these to you </w:t>
      </w:r>
      <w:r w:rsidR="00614C41">
        <w:t xml:space="preserve">one after the other. </w:t>
      </w:r>
      <w:r w:rsidR="001E1E55">
        <w:t>Now you have to think as your c</w:t>
      </w:r>
      <w:r>
        <w:t>lient</w:t>
      </w:r>
      <w:r w:rsidR="00614C41">
        <w:t xml:space="preserve"> -</w:t>
      </w:r>
      <w:r>
        <w:t xml:space="preserve"> for each face </w:t>
      </w:r>
      <w:r w:rsidR="00421D73">
        <w:t>you</w:t>
      </w:r>
      <w:r>
        <w:t xml:space="preserve"> see</w:t>
      </w:r>
      <w:r w:rsidR="00614C41">
        <w:t xml:space="preserve">, </w:t>
      </w:r>
      <w:r>
        <w:t xml:space="preserve">choose it as </w:t>
      </w:r>
      <w:r w:rsidR="001E1E55">
        <w:t>your client’s new</w:t>
      </w:r>
      <w:r>
        <w:t xml:space="preserve"> date or reject it. </w:t>
      </w:r>
      <w:r w:rsidR="00614C41">
        <w:t xml:space="preserve">In either case, </w:t>
      </w:r>
      <w:r w:rsidR="00BE4475">
        <w:t>the</w:t>
      </w:r>
      <w:r w:rsidR="00614C41">
        <w:t xml:space="preserve"> decision </w:t>
      </w:r>
      <w:r w:rsidR="00BE4475">
        <w:t xml:space="preserve">you make </w:t>
      </w:r>
      <w:r w:rsidR="00021AD9">
        <w:t xml:space="preserve">will </w:t>
      </w:r>
      <w:r w:rsidR="00614C41">
        <w:t xml:space="preserve">be final. </w:t>
      </w:r>
      <w:r w:rsidR="00C17CCB">
        <w:t>I</w:t>
      </w:r>
      <w:r w:rsidR="00614C41">
        <w:t xml:space="preserve">f </w:t>
      </w:r>
      <w:r w:rsidR="00421D73">
        <w:t>you</w:t>
      </w:r>
      <w:r w:rsidR="00614C41">
        <w:t xml:space="preserve"> ch</w:t>
      </w:r>
      <w:r w:rsidR="00021AD9">
        <w:t>o</w:t>
      </w:r>
      <w:r w:rsidR="00614C41">
        <w:t xml:space="preserve">ose </w:t>
      </w:r>
      <w:r w:rsidR="00421D73">
        <w:t xml:space="preserve">the </w:t>
      </w:r>
      <w:r w:rsidR="00BE4475">
        <w:t xml:space="preserve">current </w:t>
      </w:r>
      <w:r w:rsidR="00421D73">
        <w:t xml:space="preserve">face as </w:t>
      </w:r>
      <w:r w:rsidR="00C17CCB">
        <w:t xml:space="preserve">your client’s </w:t>
      </w:r>
      <w:r w:rsidR="00BE4475">
        <w:t xml:space="preserve">new </w:t>
      </w:r>
      <w:r w:rsidR="00421D73">
        <w:t>date</w:t>
      </w:r>
      <w:r w:rsidR="00614C41">
        <w:t xml:space="preserve">, </w:t>
      </w:r>
      <w:r w:rsidR="00C17CCB">
        <w:t xml:space="preserve">you cannot go back to a previous one or </w:t>
      </w:r>
      <w:r w:rsidR="00614C41">
        <w:t>see the rest of the faces</w:t>
      </w:r>
      <w:r w:rsidR="00C17CCB">
        <w:t xml:space="preserve"> in that sequence. I</w:t>
      </w:r>
      <w:r w:rsidR="00614C41">
        <w:t xml:space="preserve">f </w:t>
      </w:r>
      <w:r w:rsidR="00421D73">
        <w:t>you</w:t>
      </w:r>
      <w:r w:rsidR="00BE4475">
        <w:t xml:space="preserve"> think your </w:t>
      </w:r>
      <w:r w:rsidR="00021AD9">
        <w:t>c</w:t>
      </w:r>
      <w:r w:rsidR="00BE4475">
        <w:t>lient won’t be happy with any of the faces you see, so you</w:t>
      </w:r>
      <w:r w:rsidR="00614C41">
        <w:t xml:space="preserve"> keep refusing </w:t>
      </w:r>
      <w:r w:rsidR="00BE4475">
        <w:t>them, the</w:t>
      </w:r>
      <w:r w:rsidR="00614C41">
        <w:t xml:space="preserve"> last </w:t>
      </w:r>
      <w:r w:rsidR="00BE4475">
        <w:t>face</w:t>
      </w:r>
      <w:r w:rsidR="00614C41">
        <w:t xml:space="preserve"> </w:t>
      </w:r>
      <w:r w:rsidR="00021AD9">
        <w:t xml:space="preserve">in the sequence will </w:t>
      </w:r>
      <w:r w:rsidR="00614C41">
        <w:t>be a</w:t>
      </w:r>
      <w:bookmarkStart w:id="0" w:name="_GoBack"/>
      <w:bookmarkEnd w:id="0"/>
      <w:r w:rsidR="00614C41">
        <w:t>utomatically assigned</w:t>
      </w:r>
      <w:r w:rsidR="00421D73">
        <w:t xml:space="preserve"> as your </w:t>
      </w:r>
      <w:r w:rsidR="00021AD9">
        <w:t>c</w:t>
      </w:r>
      <w:r w:rsidR="00421D73">
        <w:t xml:space="preserve">lient’s </w:t>
      </w:r>
      <w:r w:rsidR="00BE4475">
        <w:t xml:space="preserve">new </w:t>
      </w:r>
      <w:r w:rsidR="00421D73">
        <w:t>date,</w:t>
      </w:r>
      <w:r w:rsidR="00BE4475">
        <w:t xml:space="preserve"> </w:t>
      </w:r>
      <w:r w:rsidR="00614C41">
        <w:t xml:space="preserve">without an option </w:t>
      </w:r>
      <w:r w:rsidR="00704FE6">
        <w:t xml:space="preserve">to </w:t>
      </w:r>
      <w:r w:rsidR="00614C41">
        <w:t>change</w:t>
      </w:r>
      <w:r w:rsidR="00704FE6">
        <w:t xml:space="preserve"> it</w:t>
      </w:r>
      <w:r w:rsidR="00614C41">
        <w:t xml:space="preserve">. </w:t>
      </w:r>
      <w:r w:rsidR="00661BFE">
        <w:t>There might be more than one sequence. Treat each sequence as though it was your last chance to find an attractive new date for your client.</w:t>
      </w:r>
    </w:p>
    <w:p w14:paraId="6F543E46" w14:textId="77777777" w:rsidR="00614C41" w:rsidRDefault="00E2547C" w:rsidP="00E2547C">
      <w:r>
        <w:t>T</w:t>
      </w:r>
      <w:r w:rsidR="00614C41" w:rsidRPr="00614C41">
        <w:t xml:space="preserve">he experiment will keep track of your </w:t>
      </w:r>
      <w:r>
        <w:t>c</w:t>
      </w:r>
      <w:r w:rsidR="00614C41">
        <w:t>lient’s options</w:t>
      </w:r>
      <w:r w:rsidR="00614C41" w:rsidRPr="00614C41">
        <w:t xml:space="preserve">. The top of the screen will show which option </w:t>
      </w:r>
      <w:r w:rsidR="00575AF8">
        <w:t>you are looking at</w:t>
      </w:r>
      <w:r w:rsidR="00614C41" w:rsidRPr="00614C41">
        <w:t xml:space="preserve"> (option 1, option 2, … option 12). The bottom of the screen will display pictures of the faces </w:t>
      </w:r>
      <w:r w:rsidR="00C13E7F">
        <w:t>that are no longer accessible to your client because you have refused them</w:t>
      </w:r>
      <w:r w:rsidR="00BE4475">
        <w:t>.</w:t>
      </w:r>
    </w:p>
    <w:p w14:paraId="0DE602F6" w14:textId="77777777" w:rsidR="00614C41" w:rsidRDefault="00614C41" w:rsidP="00614C41">
      <w:r w:rsidRPr="00614C41">
        <w:t xml:space="preserve">For each face, press the </w:t>
      </w:r>
      <w:r w:rsidR="00575AF8">
        <w:t>“</w:t>
      </w:r>
      <w:r w:rsidRPr="00614C41">
        <w:t>1</w:t>
      </w:r>
      <w:r w:rsidR="00575AF8">
        <w:t>”</w:t>
      </w:r>
      <w:r w:rsidRPr="00614C41">
        <w:t xml:space="preserve"> key</w:t>
      </w:r>
      <w:r w:rsidR="000D7433">
        <w:t xml:space="preserve"> to refuse a face on behalf of your client</w:t>
      </w:r>
      <w:r w:rsidR="00575AF8">
        <w:t>. P</w:t>
      </w:r>
      <w:r w:rsidRPr="00614C41">
        <w:t xml:space="preserve">ress the </w:t>
      </w:r>
      <w:r w:rsidR="00575AF8">
        <w:t>“</w:t>
      </w:r>
      <w:r w:rsidRPr="00614C41">
        <w:t>2</w:t>
      </w:r>
      <w:r w:rsidR="00575AF8">
        <w:t>”</w:t>
      </w:r>
      <w:r w:rsidRPr="00614C41">
        <w:t xml:space="preserve"> key if you </w:t>
      </w:r>
      <w:r w:rsidR="000D7433">
        <w:t>think the current face is the best possible new date you can choose for your client in that sequence</w:t>
      </w:r>
      <w:r w:rsidRPr="00614C41">
        <w:t xml:space="preserve">. Please use the keys along the top of the keyboard and not the number pad. Take as much time as you need to decide for each face. After you have chosen a face, any key </w:t>
      </w:r>
      <w:r w:rsidR="00AB2755">
        <w:t>will</w:t>
      </w:r>
      <w:r w:rsidRPr="00614C41">
        <w:t xml:space="preserve"> advance through the grey squares to the end of the sequence.</w:t>
      </w:r>
    </w:p>
    <w:p w14:paraId="4C0C50D6" w14:textId="7EE92601" w:rsidR="00614C41" w:rsidRPr="00FE3065" w:rsidRDefault="00575AF8" w:rsidP="00FE3065">
      <w:r>
        <w:t xml:space="preserve">That’s it, good luck to your </w:t>
      </w:r>
      <w:r w:rsidR="00021AD9">
        <w:t>c</w:t>
      </w:r>
      <w:r>
        <w:t>lient</w:t>
      </w:r>
      <w:r w:rsidR="00021AD9">
        <w:rPr>
          <w:rFonts w:ascii="Segoe UI Emoji" w:eastAsia="Segoe UI Emoji" w:hAnsi="Segoe UI Emoji" w:cs="Segoe UI Emoji"/>
        </w:rPr>
        <w:t>!</w:t>
      </w:r>
    </w:p>
    <w:sectPr w:rsidR="00614C41" w:rsidRPr="00FE3065" w:rsidSect="00614C41">
      <w:footnotePr>
        <w:pos w:val="beneathText"/>
      </w:footnotePr>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A0463" w14:textId="77777777" w:rsidR="00B452ED" w:rsidRDefault="00B452ED">
      <w:pPr>
        <w:spacing w:line="240" w:lineRule="auto"/>
      </w:pPr>
      <w:r>
        <w:separator/>
      </w:r>
    </w:p>
    <w:p w14:paraId="7C8743DF" w14:textId="77777777" w:rsidR="00B452ED" w:rsidRDefault="00B452ED"/>
  </w:endnote>
  <w:endnote w:type="continuationSeparator" w:id="0">
    <w:p w14:paraId="7BCCA8C3" w14:textId="77777777" w:rsidR="00B452ED" w:rsidRDefault="00B452ED">
      <w:pPr>
        <w:spacing w:line="240" w:lineRule="auto"/>
      </w:pPr>
      <w:r>
        <w:continuationSeparator/>
      </w:r>
    </w:p>
    <w:p w14:paraId="75733F3E" w14:textId="77777777" w:rsidR="00B452ED" w:rsidRDefault="00B452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Segoe UI Emoji">
    <w:altName w:val="Calibri"/>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A0EB6" w14:textId="77777777" w:rsidR="00B452ED" w:rsidRDefault="00B452ED">
      <w:pPr>
        <w:spacing w:line="240" w:lineRule="auto"/>
      </w:pPr>
      <w:r>
        <w:separator/>
      </w:r>
    </w:p>
    <w:p w14:paraId="2043155D" w14:textId="77777777" w:rsidR="00B452ED" w:rsidRDefault="00B452ED"/>
  </w:footnote>
  <w:footnote w:type="continuationSeparator" w:id="0">
    <w:p w14:paraId="7294DCCC" w14:textId="77777777" w:rsidR="00B452ED" w:rsidRDefault="00B452ED">
      <w:pPr>
        <w:spacing w:line="240" w:lineRule="auto"/>
      </w:pPr>
      <w:r>
        <w:continuationSeparator/>
      </w:r>
    </w:p>
    <w:p w14:paraId="53E7692E" w14:textId="77777777" w:rsidR="00B452ED" w:rsidRDefault="00B452E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065"/>
    <w:rsid w:val="00021AD9"/>
    <w:rsid w:val="000D3F41"/>
    <w:rsid w:val="000D7433"/>
    <w:rsid w:val="001E1E55"/>
    <w:rsid w:val="00250928"/>
    <w:rsid w:val="00306CE0"/>
    <w:rsid w:val="003375E1"/>
    <w:rsid w:val="00355DCA"/>
    <w:rsid w:val="003C6B07"/>
    <w:rsid w:val="00420568"/>
    <w:rsid w:val="00421D73"/>
    <w:rsid w:val="00551A02"/>
    <w:rsid w:val="005534FA"/>
    <w:rsid w:val="00575AF8"/>
    <w:rsid w:val="005D3A03"/>
    <w:rsid w:val="005E4AAC"/>
    <w:rsid w:val="00614C41"/>
    <w:rsid w:val="00636837"/>
    <w:rsid w:val="00661BFE"/>
    <w:rsid w:val="00685195"/>
    <w:rsid w:val="00704FE6"/>
    <w:rsid w:val="00741D22"/>
    <w:rsid w:val="008002C0"/>
    <w:rsid w:val="008C5323"/>
    <w:rsid w:val="00914AAF"/>
    <w:rsid w:val="009A6A3B"/>
    <w:rsid w:val="009D4827"/>
    <w:rsid w:val="00A63B8C"/>
    <w:rsid w:val="00AB2755"/>
    <w:rsid w:val="00B452ED"/>
    <w:rsid w:val="00B823AA"/>
    <w:rsid w:val="00B82F34"/>
    <w:rsid w:val="00BA45DB"/>
    <w:rsid w:val="00BE4475"/>
    <w:rsid w:val="00BF4184"/>
    <w:rsid w:val="00C0601E"/>
    <w:rsid w:val="00C13E7F"/>
    <w:rsid w:val="00C17CCB"/>
    <w:rsid w:val="00C31D30"/>
    <w:rsid w:val="00CD6E39"/>
    <w:rsid w:val="00CF6E91"/>
    <w:rsid w:val="00D85B68"/>
    <w:rsid w:val="00E2547C"/>
    <w:rsid w:val="00E46AAD"/>
    <w:rsid w:val="00E6004D"/>
    <w:rsid w:val="00E81978"/>
    <w:rsid w:val="00F379B7"/>
    <w:rsid w:val="00F47699"/>
    <w:rsid w:val="00F525FA"/>
    <w:rsid w:val="00F8272D"/>
    <w:rsid w:val="00F94B41"/>
    <w:rsid w:val="00FE3065"/>
    <w:rsid w:val="00FF2002"/>
    <w:rsid w:val="00FF2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A217AF"/>
  <w15:docId w15:val="{C56DDD49-26C6-48B8-A65C-AAFE3EB30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632534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15811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760695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500918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APA%20style%20report%20(6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4CE327A-D603-44FD-8069-299814C1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0</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Furl, Nicholas</cp:lastModifiedBy>
  <cp:revision>2</cp:revision>
  <dcterms:created xsi:type="dcterms:W3CDTF">2017-11-30T08:57:00Z</dcterms:created>
  <dcterms:modified xsi:type="dcterms:W3CDTF">2017-11-30T08:57:00Z</dcterms:modified>
</cp:coreProperties>
</file>